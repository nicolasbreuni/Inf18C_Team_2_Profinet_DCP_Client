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3" w:rsidRPr="00D63268" w:rsidRDefault="00D63268" w:rsidP="00294A09">
      <w:pPr>
        <w:pStyle w:val="Kopf1"/>
        <w:rPr>
          <w:sz w:val="20"/>
          <w:szCs w:val="20"/>
          <w:lang w:val="en-GB"/>
        </w:rPr>
      </w:pPr>
      <w:r>
        <w:rPr>
          <w:lang w:val="en-GB"/>
        </w:rPr>
        <w:t>System</w:t>
      </w:r>
      <w:r w:rsidR="00871D7C">
        <w:rPr>
          <w:lang w:val="en-GB"/>
        </w:rPr>
        <w:t xml:space="preserve"> T</w:t>
      </w:r>
      <w:r w:rsidRPr="00D63268">
        <w:rPr>
          <w:lang w:val="en-GB"/>
        </w:rPr>
        <w:t>est</w:t>
      </w:r>
      <w:r w:rsidR="00871D7C">
        <w:rPr>
          <w:lang w:val="en-GB"/>
        </w:rPr>
        <w:t xml:space="preserve"> Report</w:t>
      </w:r>
      <w:r w:rsidR="000E646C" w:rsidRPr="00D63268">
        <w:rPr>
          <w:lang w:val="en-GB"/>
        </w:rPr>
        <w:br/>
      </w:r>
      <w:r w:rsidR="00EA01F3" w:rsidRPr="00D63268">
        <w:rPr>
          <w:sz w:val="20"/>
          <w:szCs w:val="20"/>
          <w:lang w:val="en-GB"/>
        </w:rPr>
        <w:t>(</w:t>
      </w:r>
      <w:proofErr w:type="spellStart"/>
      <w:r w:rsidR="00C16EE3" w:rsidRPr="00D63268">
        <w:rPr>
          <w:sz w:val="20"/>
          <w:szCs w:val="20"/>
          <w:lang w:val="en-GB"/>
        </w:rPr>
        <w:t>System</w:t>
      </w:r>
      <w:r w:rsidR="00871D7C">
        <w:rPr>
          <w:sz w:val="20"/>
          <w:szCs w:val="20"/>
          <w:lang w:val="en-GB"/>
        </w:rPr>
        <w:t>testbericht</w:t>
      </w:r>
      <w:proofErr w:type="spellEnd"/>
      <w:r w:rsidR="00871D7C">
        <w:rPr>
          <w:sz w:val="20"/>
          <w:szCs w:val="20"/>
          <w:lang w:val="en-GB"/>
        </w:rPr>
        <w:t>)</w:t>
      </w:r>
    </w:p>
    <w:p w:rsidR="00E73CE6" w:rsidRDefault="00C16EE3" w:rsidP="0041043A">
      <w:pPr>
        <w:pStyle w:val="Kopf2"/>
        <w:jc w:val="center"/>
        <w:rPr>
          <w:lang w:val="en-GB"/>
        </w:rPr>
      </w:pPr>
      <w:r w:rsidRPr="007A6959">
        <w:rPr>
          <w:lang w:val="en-GB"/>
        </w:rPr>
        <w:t>(</w:t>
      </w:r>
      <w:r w:rsidR="00EA2D32">
        <w:rPr>
          <w:lang w:val="en-GB"/>
        </w:rPr>
        <w:t>TINF1</w:t>
      </w:r>
      <w:r w:rsidR="0041043A">
        <w:rPr>
          <w:lang w:val="en-GB"/>
        </w:rPr>
        <w:t>8</w:t>
      </w:r>
      <w:r w:rsidR="00871D7C" w:rsidRPr="008B7AFC">
        <w:rPr>
          <w:lang w:val="en-GB"/>
        </w:rPr>
        <w:t>C</w:t>
      </w:r>
      <w:r w:rsidRPr="007A6959">
        <w:rPr>
          <w:lang w:val="en-GB"/>
        </w:rPr>
        <w:t xml:space="preserve">, </w:t>
      </w:r>
      <w:r>
        <w:rPr>
          <w:lang w:val="en-GB"/>
        </w:rPr>
        <w:t>SWE I</w:t>
      </w:r>
      <w:r w:rsidRPr="007A6959">
        <w:rPr>
          <w:lang w:val="en-GB"/>
        </w:rPr>
        <w:t xml:space="preserve"> </w:t>
      </w:r>
      <w:proofErr w:type="spellStart"/>
      <w:r w:rsidRPr="007A6959">
        <w:rPr>
          <w:lang w:val="en-GB"/>
        </w:rPr>
        <w:t>Praxisprojekt</w:t>
      </w:r>
      <w:proofErr w:type="spellEnd"/>
      <w:r w:rsidRPr="007A6959">
        <w:rPr>
          <w:lang w:val="en-GB"/>
        </w:rPr>
        <w:t xml:space="preserve"> 201</w:t>
      </w:r>
      <w:r w:rsidR="0041043A">
        <w:rPr>
          <w:lang w:val="en-GB"/>
        </w:rPr>
        <w:t>9</w:t>
      </w:r>
      <w:r w:rsidRPr="007A6959">
        <w:rPr>
          <w:lang w:val="en-GB"/>
        </w:rPr>
        <w:t>/20</w:t>
      </w:r>
      <w:r w:rsidR="0041043A">
        <w:rPr>
          <w:lang w:val="en-GB"/>
        </w:rPr>
        <w:t>20</w:t>
      </w:r>
      <w:r w:rsidRPr="007A6959">
        <w:rPr>
          <w:lang w:val="en-GB"/>
        </w:rPr>
        <w:t>)</w:t>
      </w:r>
    </w:p>
    <w:p w:rsidR="0041043A" w:rsidRDefault="0041043A" w:rsidP="0041043A">
      <w:pPr>
        <w:pStyle w:val="Kopf2"/>
        <w:jc w:val="center"/>
        <w:rPr>
          <w:lang w:val="en-GB"/>
        </w:rPr>
      </w:pPr>
    </w:p>
    <w:p w:rsidR="0041043A" w:rsidRPr="0041043A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  <w:lang w:val="en-GB"/>
        </w:rPr>
      </w:pPr>
    </w:p>
    <w:p w:rsidR="00EA2D32" w:rsidRPr="0041043A" w:rsidRDefault="00EA2D32" w:rsidP="00EA2D32">
      <w:pPr>
        <w:pStyle w:val="Beschriftung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proofErr w:type="spellStart"/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</w:t>
      </w:r>
      <w:proofErr w:type="spellEnd"/>
      <w:r w:rsidR="0041043A" w:rsidRPr="0041043A">
        <w:rPr>
          <w:rFonts w:asciiTheme="minorHAnsi" w:hAnsiTheme="minorHAnsi" w:cstheme="minorHAnsi"/>
          <w:sz w:val="32"/>
          <w:szCs w:val="32"/>
        </w:rPr>
        <w:t>-DCP-Client</w:t>
      </w:r>
    </w:p>
    <w:p w:rsidR="0041043A" w:rsidRPr="00B32B8D" w:rsidRDefault="0041043A" w:rsidP="00EA2D32">
      <w:pPr>
        <w:pStyle w:val="Beschriftung"/>
        <w:rPr>
          <w:rFonts w:asciiTheme="minorHAnsi" w:hAnsiTheme="minorHAnsi" w:cstheme="minorHAnsi"/>
          <w:szCs w:val="36"/>
        </w:rPr>
      </w:pPr>
    </w:p>
    <w:p w:rsidR="00EA2D32" w:rsidRPr="0074112D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</w:t>
      </w:r>
      <w:proofErr w:type="spellStart"/>
      <w:r w:rsidRPr="00DD65B6">
        <w:rPr>
          <w:rFonts w:asciiTheme="minorHAnsi" w:hAnsiTheme="minorHAnsi" w:cstheme="minorHAnsi"/>
          <w:sz w:val="22"/>
          <w:szCs w:val="22"/>
        </w:rPr>
        <w:t>Ewertz</w:t>
      </w:r>
      <w:proofErr w:type="spellEnd"/>
      <w:r w:rsidRPr="00DD65B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:rsidR="00EA2D32" w:rsidRPr="00EA2D32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Sinan </w:t>
      </w:r>
      <w:proofErr w:type="spellStart"/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Yurtadur</w:t>
      </w:r>
      <w:proofErr w:type="spellEnd"/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  <w:proofErr w:type="spellEnd"/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  <w:proofErr w:type="spellEnd"/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A2D32" w:rsidRPr="0074112D" w:rsidRDefault="00EA2D32" w:rsidP="00EA2D32">
      <w:pPr>
        <w:rPr>
          <w:rFonts w:asciiTheme="minorHAnsi" w:hAnsiTheme="minorHAnsi" w:cstheme="minorHAnsi"/>
        </w:rPr>
      </w:pPr>
    </w:p>
    <w:p w:rsidR="001775E4" w:rsidRPr="0042291E" w:rsidRDefault="001775E4" w:rsidP="001775E4"/>
    <w:p w:rsidR="00D63268" w:rsidRPr="000A20FC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proofErr w:type="spellStart"/>
      <w:r w:rsidRPr="000A20FC">
        <w:t>Scope</w:t>
      </w:r>
      <w:bookmarkEnd w:id="0"/>
      <w:proofErr w:type="spellEnd"/>
    </w:p>
    <w:p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:rsidR="00294A09" w:rsidRPr="00294A09" w:rsidRDefault="00294A09" w:rsidP="00294A09">
      <w:pPr>
        <w:rPr>
          <w:lang w:val="en-GB"/>
        </w:rPr>
      </w:pPr>
    </w:p>
    <w:p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:rsidR="00294A09" w:rsidRPr="000D64D8" w:rsidRDefault="00294A09" w:rsidP="00294A09"/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" w:name="_Toc288469941"/>
      <w:proofErr w:type="spellStart"/>
      <w:r w:rsidRPr="000A20FC">
        <w:lastRenderedPageBreak/>
        <w:t>Definitions</w:t>
      </w:r>
      <w:bookmarkEnd w:id="1"/>
      <w:proofErr w:type="spellEnd"/>
    </w:p>
    <w:p w:rsidR="00294A09" w:rsidRPr="00294A09" w:rsidRDefault="00294A09" w:rsidP="00294A09">
      <w:pPr>
        <w:rPr>
          <w:lang w:val="en-GB"/>
        </w:rPr>
      </w:pPr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2"/>
      <w:bookmarkStart w:id="3" w:name="_Toc208308500"/>
      <w:r>
        <w:t>Test Objects</w:t>
      </w:r>
      <w:bookmarkEnd w:id="2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frontend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Default="00294A09" w:rsidP="00294A09">
      <w:pPr>
        <w:rPr>
          <w:lang w:val="en-GB"/>
        </w:rPr>
      </w:pPr>
      <w:bookmarkStart w:id="4" w:name="_Toc230582470"/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5" w:name="_Toc288469943"/>
      <w:r>
        <w:rPr>
          <w:lang w:val="en-GB"/>
        </w:rPr>
        <w:t>Test Equipment</w:t>
      </w:r>
      <w:bookmarkEnd w:id="3"/>
      <w:bookmarkEnd w:id="4"/>
      <w:bookmarkEnd w:id="5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B5724D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B5724D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Karma v4.1.0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Pr="00294A09" w:rsidRDefault="00294A09" w:rsidP="00294A09">
      <w:pPr>
        <w:rPr>
          <w:lang w:val="en-GB"/>
        </w:rPr>
      </w:pPr>
    </w:p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6" w:name="_Toc288469944"/>
      <w:proofErr w:type="spellStart"/>
      <w:r>
        <w:lastRenderedPageBreak/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Testsuite &lt;</w:t>
      </w:r>
      <w:proofErr w:type="spellStart"/>
      <w:r w:rsidR="00B5724D">
        <w:t>frontend</w:t>
      </w:r>
      <w:proofErr w:type="spellEnd"/>
      <w:r>
        <w:t>&gt;</w:t>
      </w:r>
      <w:bookmarkEnd w:id="6"/>
    </w:p>
    <w:p w:rsidR="00294A09" w:rsidRPr="00294A09" w:rsidRDefault="00294A09" w:rsidP="00294A09">
      <w:pPr>
        <w:pStyle w:val="berschrift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7" w:name="_Toc288469945"/>
      <w:r w:rsidRPr="00294A09">
        <w:rPr>
          <w:lang w:val="en-GB"/>
        </w:rPr>
        <w:t>Results of &lt;</w:t>
      </w:r>
      <w:r w:rsidR="00B5724D">
        <w:rPr>
          <w:lang w:val="en-GB"/>
        </w:rPr>
        <w:t>5</w:t>
      </w:r>
      <w:r w:rsidRPr="00294A09">
        <w:rPr>
          <w:lang w:val="en-GB"/>
        </w:rPr>
        <w:t>&gt; (</w:t>
      </w:r>
      <w:r w:rsidR="00B5724D">
        <w:rPr>
          <w:lang w:val="en-GB"/>
        </w:rPr>
        <w:t>should have the correct title in device info</w:t>
      </w:r>
      <w:r w:rsidRPr="00294A09">
        <w:rPr>
          <w:lang w:val="en-GB"/>
        </w:rPr>
        <w:t>)</w:t>
      </w:r>
      <w:bookmarkEnd w:id="7"/>
    </w:p>
    <w:p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513" w:type="dxa"/>
            <w:gridSpan w:val="3"/>
          </w:tcPr>
          <w:p w:rsidR="00294A09" w:rsidRDefault="00B5724D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5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513" w:type="dxa"/>
            <w:gridSpan w:val="3"/>
          </w:tcPr>
          <w:p w:rsidR="00294A09" w:rsidRPr="00A87BE6" w:rsidRDefault="00B5724D" w:rsidP="00002343">
            <w:pPr>
              <w:pStyle w:val="Documentcompletionhelp"/>
            </w:pPr>
            <w:r>
              <w:t>Should have the correct title in device info</w:t>
            </w:r>
          </w:p>
        </w:tc>
      </w:tr>
      <w:tr w:rsidR="00294A09" w:rsidRPr="00EA2D32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513" w:type="dxa"/>
            <w:gridSpan w:val="3"/>
          </w:tcPr>
          <w:p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294A09" w:rsidRPr="000A20FC" w:rsidRDefault="00B5724D" w:rsidP="00002343">
            <w:pPr>
              <w:pStyle w:val="Documentcompletionhelp"/>
            </w:pPr>
            <w:r>
              <w:t>This test makes sure that the title in the device information is set correctly.</w:t>
            </w: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bookmarkStart w:id="8" w:name="_GoBack"/>
            <w:bookmarkEnd w:id="8"/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294A09">
        <w:trPr>
          <w:cantSplit/>
        </w:trPr>
        <w:tc>
          <w:tcPr>
            <w:tcW w:w="959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1843" w:type="dxa"/>
            <w:gridSpan w:val="2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294A09">
        <w:tc>
          <w:tcPr>
            <w:tcW w:w="959" w:type="dxa"/>
          </w:tcPr>
          <w:p w:rsidR="00294A09" w:rsidRDefault="00B5724D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</w:tcPr>
          <w:p w:rsidR="00294A09" w:rsidRDefault="00FB6BEB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click</w:t>
            </w:r>
            <w:proofErr w:type="spellEnd"/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</w:tcPr>
          <w:p w:rsidR="00294A09" w:rsidRDefault="00FB6BEB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</w:t>
            </w:r>
          </w:p>
        </w:tc>
        <w:tc>
          <w:tcPr>
            <w:tcW w:w="1843" w:type="dxa"/>
            <w:gridSpan w:val="2"/>
          </w:tcPr>
          <w:p w:rsidR="00294A09" w:rsidRDefault="00FB6BEB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detectChanges</w:t>
            </w:r>
            <w:proofErr w:type="spellEnd"/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:rsidR="00294A09" w:rsidRPr="00446B85" w:rsidRDefault="00FB6BEB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Rene Scholz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:rsidR="00294A09" w:rsidRPr="00446B85" w:rsidRDefault="00FB6BEB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14.05.2020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513" w:type="dxa"/>
            <w:gridSpan w:val="3"/>
          </w:tcPr>
          <w:p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:rsidR="00294A09" w:rsidRDefault="00294A09" w:rsidP="00294A09"/>
    <w:p w:rsidR="00294A09" w:rsidRDefault="00294A09" w:rsidP="00294A09"/>
    <w:p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:rsidR="008431B2" w:rsidRDefault="008431B2" w:rsidP="008431B2"/>
    <w:p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C33" w:rsidRDefault="00C07C33">
      <w:r>
        <w:separator/>
      </w:r>
    </w:p>
  </w:endnote>
  <w:endnote w:type="continuationSeparator" w:id="0">
    <w:p w:rsidR="00C07C33" w:rsidRDefault="00C0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proofErr w:type="spellStart"/>
    <w:r w:rsidRPr="00871D7C">
      <w:rPr>
        <w:rFonts w:ascii="Verdana" w:hAnsi="Verdana"/>
        <w:lang w:val="en-GB"/>
      </w:rPr>
      <w:t>Projektname</w:t>
    </w:r>
    <w:proofErr w:type="spellEnd"/>
    <w:r w:rsidR="00C16EE3" w:rsidRPr="00871D7C">
      <w:rPr>
        <w:rFonts w:ascii="Verdana" w:hAnsi="Verdana"/>
        <w:lang w:val="en-GB"/>
      </w:rPr>
      <w:t xml:space="preserve"> 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B5724D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C33" w:rsidRDefault="00C07C33">
      <w:r>
        <w:separator/>
      </w:r>
    </w:p>
  </w:footnote>
  <w:footnote w:type="continuationSeparator" w:id="0">
    <w:p w:rsidR="00C07C33" w:rsidRDefault="00C07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24D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4102"/>
    <w:rsid w:val="000E646C"/>
    <w:rsid w:val="000F0AA1"/>
    <w:rsid w:val="000F2175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FB0"/>
    <w:rsid w:val="00217151"/>
    <w:rsid w:val="00220CBC"/>
    <w:rsid w:val="002463D8"/>
    <w:rsid w:val="0024788E"/>
    <w:rsid w:val="0026233F"/>
    <w:rsid w:val="00264BC9"/>
    <w:rsid w:val="00273FAB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620D"/>
    <w:rsid w:val="003A2123"/>
    <w:rsid w:val="003B489A"/>
    <w:rsid w:val="003C0156"/>
    <w:rsid w:val="003C0C38"/>
    <w:rsid w:val="003C145D"/>
    <w:rsid w:val="003C53EC"/>
    <w:rsid w:val="003C65EF"/>
    <w:rsid w:val="003D2F09"/>
    <w:rsid w:val="003E190E"/>
    <w:rsid w:val="003F0F29"/>
    <w:rsid w:val="004020B5"/>
    <w:rsid w:val="0040305B"/>
    <w:rsid w:val="0041043A"/>
    <w:rsid w:val="004113AB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362A"/>
    <w:rsid w:val="005D27B5"/>
    <w:rsid w:val="005E1B49"/>
    <w:rsid w:val="005F5B2A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E7EC4"/>
    <w:rsid w:val="008F6F99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5724D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07C33"/>
    <w:rsid w:val="00C16EE3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29B5"/>
    <w:rsid w:val="00F301C5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B6BEB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7E6371"/>
  <w15:chartTrackingRefBased/>
  <w15:docId w15:val="{2640BA79-66CB-4BDE-BA52-53ADCDDF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CB02CF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</Template>
  <TotalTime>0</TotalTime>
  <Pages>3</Pages>
  <Words>284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Scholz Rene (inf18081)</cp:lastModifiedBy>
  <cp:revision>1</cp:revision>
  <cp:lastPrinted>2006-04-04T15:22:00Z</cp:lastPrinted>
  <dcterms:created xsi:type="dcterms:W3CDTF">2020-05-14T14:07:00Z</dcterms:created>
  <dcterms:modified xsi:type="dcterms:W3CDTF">2020-05-14T14:17:00Z</dcterms:modified>
</cp:coreProperties>
</file>