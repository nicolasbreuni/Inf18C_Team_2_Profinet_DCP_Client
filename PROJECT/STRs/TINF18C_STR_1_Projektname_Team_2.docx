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2B4EA" w14:textId="77777777" w:rsidR="00EA01F3" w:rsidRPr="0004524E" w:rsidRDefault="00D63268" w:rsidP="00294A09">
      <w:pPr>
        <w:pStyle w:val="Kopf1"/>
        <w:rPr>
          <w:sz w:val="20"/>
          <w:szCs w:val="20"/>
        </w:rPr>
      </w:pPr>
      <w:r w:rsidRPr="0004524E">
        <w:t>System</w:t>
      </w:r>
      <w:r w:rsidR="00871D7C" w:rsidRPr="0004524E">
        <w:t xml:space="preserve"> T</w:t>
      </w:r>
      <w:r w:rsidRPr="0004524E">
        <w:t>est</w:t>
      </w:r>
      <w:r w:rsidR="00871D7C" w:rsidRPr="0004524E">
        <w:t xml:space="preserve"> Report</w:t>
      </w:r>
      <w:r w:rsidR="000E646C" w:rsidRPr="0004524E">
        <w:br/>
      </w:r>
      <w:r w:rsidR="00EA01F3" w:rsidRPr="0004524E">
        <w:rPr>
          <w:sz w:val="20"/>
          <w:szCs w:val="20"/>
        </w:rPr>
        <w:t>(</w:t>
      </w:r>
      <w:r w:rsidR="00C16EE3" w:rsidRPr="0004524E">
        <w:rPr>
          <w:sz w:val="20"/>
          <w:szCs w:val="20"/>
        </w:rPr>
        <w:t>System</w:t>
      </w:r>
      <w:r w:rsidR="00871D7C" w:rsidRPr="0004524E">
        <w:rPr>
          <w:sz w:val="20"/>
          <w:szCs w:val="20"/>
        </w:rPr>
        <w:t>testbericht)</w:t>
      </w:r>
    </w:p>
    <w:p w14:paraId="36E35DAF" w14:textId="77777777" w:rsidR="00E73CE6" w:rsidRPr="0004524E" w:rsidRDefault="00C16EE3" w:rsidP="0041043A">
      <w:pPr>
        <w:pStyle w:val="Kopf2"/>
        <w:jc w:val="center"/>
      </w:pPr>
      <w:r w:rsidRPr="0004524E">
        <w:t>(</w:t>
      </w:r>
      <w:r w:rsidR="00EA2D32" w:rsidRPr="0004524E">
        <w:t>TINF1</w:t>
      </w:r>
      <w:r w:rsidR="0041043A" w:rsidRPr="0004524E">
        <w:t>8</w:t>
      </w:r>
      <w:r w:rsidR="00871D7C" w:rsidRPr="0004524E">
        <w:t>C</w:t>
      </w:r>
      <w:r w:rsidRPr="0004524E">
        <w:t>, SWE I Praxisprojekt 201</w:t>
      </w:r>
      <w:r w:rsidR="0041043A" w:rsidRPr="0004524E">
        <w:t>9</w:t>
      </w:r>
      <w:r w:rsidRPr="0004524E">
        <w:t>/20</w:t>
      </w:r>
      <w:r w:rsidR="0041043A" w:rsidRPr="0004524E">
        <w:t>20</w:t>
      </w:r>
      <w:r w:rsidRPr="0004524E">
        <w:t>)</w:t>
      </w:r>
    </w:p>
    <w:p w14:paraId="4B8DD2E6" w14:textId="77777777" w:rsidR="0041043A" w:rsidRPr="0004524E" w:rsidRDefault="0041043A" w:rsidP="0041043A">
      <w:pPr>
        <w:pStyle w:val="Kopf2"/>
        <w:jc w:val="center"/>
      </w:pPr>
    </w:p>
    <w:p w14:paraId="1AE0909B" w14:textId="77777777" w:rsidR="0041043A" w:rsidRPr="0004524E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</w:rPr>
      </w:pPr>
    </w:p>
    <w:p w14:paraId="341855FD" w14:textId="77777777" w:rsidR="00EA2D32" w:rsidRPr="0041043A" w:rsidRDefault="00EA2D32" w:rsidP="00EA2D32">
      <w:pPr>
        <w:pStyle w:val="Caption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14:paraId="24A78FEC" w14:textId="77777777" w:rsidR="0041043A" w:rsidRPr="00B32B8D" w:rsidRDefault="0041043A" w:rsidP="00EA2D32">
      <w:pPr>
        <w:pStyle w:val="Caption"/>
        <w:rPr>
          <w:rFonts w:asciiTheme="minorHAnsi" w:hAnsiTheme="minorHAnsi" w:cstheme="minorHAnsi"/>
          <w:szCs w:val="36"/>
        </w:rPr>
      </w:pPr>
    </w:p>
    <w:p w14:paraId="4B490F60" w14:textId="77777777" w:rsidR="00EA2D32" w:rsidRPr="0074112D" w:rsidRDefault="00EA2D32" w:rsidP="00EA2D32">
      <w:pPr>
        <w:pStyle w:val="Caption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14:paraId="4CDFAA05" w14:textId="77777777" w:rsidR="00EA2D32" w:rsidRPr="0074112D" w:rsidRDefault="00EA2D32" w:rsidP="00EA2D32">
      <w:pPr>
        <w:pStyle w:val="Caption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14:paraId="3B8A5AFB" w14:textId="77777777" w:rsidR="00EA2D32" w:rsidRPr="0074112D" w:rsidRDefault="00EA2D32" w:rsidP="00EA2D32">
      <w:pPr>
        <w:pStyle w:val="Caption"/>
        <w:spacing w:before="0" w:after="0" w:line="276" w:lineRule="auto"/>
        <w:rPr>
          <w:rFonts w:asciiTheme="minorHAnsi" w:hAnsiTheme="minorHAnsi" w:cstheme="minorHAnsi"/>
        </w:rPr>
      </w:pPr>
    </w:p>
    <w:p w14:paraId="45D12EDE" w14:textId="77777777" w:rsidR="00EA2D32" w:rsidRPr="00EA2D32" w:rsidRDefault="00EA2D32" w:rsidP="00EA2D32">
      <w:pPr>
        <w:pStyle w:val="Caption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14:paraId="04FFD2C5" w14:textId="77777777" w:rsidR="00EA2D32" w:rsidRPr="0074112D" w:rsidRDefault="00EA2D32" w:rsidP="00EA2D32">
      <w:pPr>
        <w:pStyle w:val="Caption"/>
        <w:rPr>
          <w:rFonts w:asciiTheme="minorHAnsi" w:hAnsiTheme="minorHAnsi" w:cstheme="minorHAnsi"/>
        </w:rPr>
      </w:pPr>
    </w:p>
    <w:p w14:paraId="6545740E" w14:textId="77777777" w:rsidR="00EA2D32" w:rsidRPr="0074112D" w:rsidRDefault="00EA2D32" w:rsidP="00EA2D32">
      <w:pPr>
        <w:pStyle w:val="Caption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14:paraId="77882344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4822889" w14:textId="77777777"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059D562" w14:textId="77777777"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15BBA44" w14:textId="77777777"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0575E2" w14:textId="77777777"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14:paraId="0BABF3C3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BDD4A1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30A51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FF997E" w14:textId="77777777"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06F56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14:paraId="5522C5E1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3382F" w14:textId="77777777"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7F5F32" w14:textId="77777777"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73C38D" w14:textId="77777777"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1CF84" w14:textId="77777777"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14:paraId="285C068F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E3B28" w14:textId="77777777"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02F04" w14:textId="77777777"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A338" w14:textId="77777777"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A4B01" w14:textId="77777777"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14:paraId="42CD7CC4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46155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C6DB5D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A3E65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8B10F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14:paraId="3B681EAF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84FD5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5B760B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CC71C4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54A16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14:paraId="6C0757A8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6E009C" w14:textId="77777777"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A1CC4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CE589B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9FE23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14:paraId="0C41C55F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BACB27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09293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F18A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5F055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14:paraId="360F5909" w14:textId="77777777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3D94D8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83F950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0398C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C6E47" w14:textId="77777777"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D76D70" w14:textId="77777777" w:rsidR="00EA2D32" w:rsidRPr="0074112D" w:rsidRDefault="00EA2D32" w:rsidP="00EA2D32">
      <w:pPr>
        <w:rPr>
          <w:rFonts w:asciiTheme="minorHAnsi" w:hAnsiTheme="minorHAnsi" w:cstheme="minorHAnsi"/>
        </w:rPr>
      </w:pPr>
      <w:bookmarkStart w:id="1" w:name="_GoBack"/>
      <w:bookmarkEnd w:id="1"/>
    </w:p>
    <w:p w14:paraId="348E19E2" w14:textId="77777777" w:rsidR="001775E4" w:rsidRPr="0042291E" w:rsidRDefault="001775E4" w:rsidP="001775E4"/>
    <w:p w14:paraId="4A83D5C8" w14:textId="77777777" w:rsidR="00D63268" w:rsidRPr="000A20FC" w:rsidRDefault="00D63268" w:rsidP="00D63268">
      <w:pPr>
        <w:pStyle w:val="Heading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14:paraId="3EAD3BF6" w14:textId="77777777"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14:paraId="16E23233" w14:textId="77777777" w:rsidR="00294A09" w:rsidRPr="00294A09" w:rsidRDefault="00294A09" w:rsidP="00294A09">
      <w:pPr>
        <w:rPr>
          <w:lang w:val="en-GB"/>
        </w:rPr>
      </w:pPr>
    </w:p>
    <w:p w14:paraId="7EAC7C3B" w14:textId="77777777"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14:paraId="3A26DBFE" w14:textId="77777777" w:rsidR="00294A09" w:rsidRPr="000D64D8" w:rsidRDefault="00294A09" w:rsidP="00294A09"/>
    <w:p w14:paraId="7FD28326" w14:textId="77777777" w:rsidR="00294A09" w:rsidRPr="000A20FC" w:rsidRDefault="00294A09" w:rsidP="00294A09">
      <w:pPr>
        <w:pStyle w:val="Heading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1"/>
      <w:r w:rsidRPr="000A20FC">
        <w:lastRenderedPageBreak/>
        <w:t>Definitions</w:t>
      </w:r>
      <w:bookmarkEnd w:id="2"/>
    </w:p>
    <w:p w14:paraId="49FE4DE1" w14:textId="77777777" w:rsidR="00294A09" w:rsidRPr="00294A09" w:rsidRDefault="00294A09" w:rsidP="00294A09">
      <w:pPr>
        <w:rPr>
          <w:lang w:val="en-GB"/>
        </w:rPr>
      </w:pPr>
    </w:p>
    <w:p w14:paraId="3BFE7AFE" w14:textId="77777777" w:rsidR="00294A09" w:rsidRDefault="00294A09" w:rsidP="00294A09">
      <w:pPr>
        <w:pStyle w:val="Heading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3" w:name="_Toc288469942"/>
      <w:bookmarkStart w:id="4" w:name="_Toc208308500"/>
      <w:r>
        <w:t>Test Objects</w:t>
      </w:r>
      <w:bookmarkEnd w:id="3"/>
    </w:p>
    <w:p w14:paraId="2CC13C57" w14:textId="77777777"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04524E" w14:paraId="4748937B" w14:textId="77777777">
        <w:tc>
          <w:tcPr>
            <w:tcW w:w="993" w:type="dxa"/>
          </w:tcPr>
          <w:p w14:paraId="0C3495D3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14:paraId="58646650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14:paraId="1EB600C7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 w14:paraId="5075BC0E" w14:textId="77777777">
        <w:tc>
          <w:tcPr>
            <w:tcW w:w="993" w:type="dxa"/>
            <w:vAlign w:val="center"/>
          </w:tcPr>
          <w:p w14:paraId="464EB092" w14:textId="77777777"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14:paraId="53D8B78A" w14:textId="77777777"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14:paraId="3C06158E" w14:textId="77777777"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 w14:paraId="3A6A6252" w14:textId="77777777">
        <w:tc>
          <w:tcPr>
            <w:tcW w:w="993" w:type="dxa"/>
            <w:vAlign w:val="center"/>
          </w:tcPr>
          <w:p w14:paraId="4FBC4C43" w14:textId="77777777"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14:paraId="05C684C1" w14:textId="77777777"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14:paraId="2BDF8E7F" w14:textId="77777777"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 w14:paraId="1832B62A" w14:textId="77777777">
        <w:tc>
          <w:tcPr>
            <w:tcW w:w="993" w:type="dxa"/>
            <w:vAlign w:val="center"/>
          </w:tcPr>
          <w:p w14:paraId="1E4AC8DF" w14:textId="77777777"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14:paraId="3608C7C3" w14:textId="77777777"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14:paraId="09E458E3" w14:textId="77777777"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 w14:paraId="7B45BD26" w14:textId="77777777">
        <w:tc>
          <w:tcPr>
            <w:tcW w:w="993" w:type="dxa"/>
            <w:vAlign w:val="center"/>
          </w:tcPr>
          <w:p w14:paraId="6C83177C" w14:textId="77777777"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14:paraId="7C28F305" w14:textId="77777777"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14:paraId="49FFF423" w14:textId="77777777"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 w14:paraId="0D73EF5E" w14:textId="77777777">
        <w:tc>
          <w:tcPr>
            <w:tcW w:w="993" w:type="dxa"/>
            <w:vAlign w:val="center"/>
          </w:tcPr>
          <w:p w14:paraId="3D766439" w14:textId="77777777"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14:paraId="01EFBDA5" w14:textId="77777777"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14:paraId="654B1BBC" w14:textId="77777777"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14:paraId="33B29B20" w14:textId="77777777" w:rsidR="00294A09" w:rsidRDefault="00294A09" w:rsidP="00294A09">
      <w:pPr>
        <w:rPr>
          <w:lang w:val="en-GB"/>
        </w:rPr>
      </w:pPr>
      <w:bookmarkStart w:id="5" w:name="_Toc230582470"/>
    </w:p>
    <w:p w14:paraId="65F5FA62" w14:textId="77777777" w:rsidR="00294A09" w:rsidRDefault="00294A09" w:rsidP="00294A09">
      <w:pPr>
        <w:pStyle w:val="Heading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6" w:name="_Toc288469943"/>
      <w:r>
        <w:rPr>
          <w:lang w:val="en-GB"/>
        </w:rPr>
        <w:t>Test Equipment</w:t>
      </w:r>
      <w:bookmarkEnd w:id="4"/>
      <w:bookmarkEnd w:id="5"/>
      <w:bookmarkEnd w:id="6"/>
    </w:p>
    <w:p w14:paraId="289360B0" w14:textId="77777777"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04524E" w14:paraId="190750C9" w14:textId="77777777">
        <w:tc>
          <w:tcPr>
            <w:tcW w:w="993" w:type="dxa"/>
          </w:tcPr>
          <w:p w14:paraId="38F106AC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14:paraId="1199B9F2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14:paraId="517F3B00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 w14:paraId="6A8E7456" w14:textId="77777777">
        <w:tc>
          <w:tcPr>
            <w:tcW w:w="993" w:type="dxa"/>
            <w:vAlign w:val="center"/>
          </w:tcPr>
          <w:p w14:paraId="48B2E412" w14:textId="77777777" w:rsidR="00294A09" w:rsidRPr="00294A09" w:rsidRDefault="0027465C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14:paraId="11E45119" w14:textId="77777777" w:rsidR="00294A09" w:rsidRPr="00294A09" w:rsidRDefault="0027465C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14:paraId="7F07D54A" w14:textId="77777777"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 w14:paraId="46977269" w14:textId="77777777">
        <w:tc>
          <w:tcPr>
            <w:tcW w:w="993" w:type="dxa"/>
            <w:vAlign w:val="center"/>
          </w:tcPr>
          <w:p w14:paraId="7611FC34" w14:textId="77777777"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14:paraId="2B05457D" w14:textId="77777777"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14:paraId="044783C9" w14:textId="77777777"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 w14:paraId="1987A55F" w14:textId="77777777">
        <w:tc>
          <w:tcPr>
            <w:tcW w:w="993" w:type="dxa"/>
            <w:vAlign w:val="center"/>
          </w:tcPr>
          <w:p w14:paraId="3B0D0F6B" w14:textId="77777777"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14:paraId="7F155D93" w14:textId="77777777"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14:paraId="71B3CB35" w14:textId="77777777"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 w14:paraId="7F8A3ECE" w14:textId="77777777">
        <w:tc>
          <w:tcPr>
            <w:tcW w:w="993" w:type="dxa"/>
            <w:vAlign w:val="center"/>
          </w:tcPr>
          <w:p w14:paraId="03DFDD65" w14:textId="77777777"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14:paraId="3E3D21CA" w14:textId="77777777"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14:paraId="4A4621C4" w14:textId="77777777"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 w14:paraId="209492B0" w14:textId="77777777">
        <w:tc>
          <w:tcPr>
            <w:tcW w:w="993" w:type="dxa"/>
            <w:vAlign w:val="center"/>
          </w:tcPr>
          <w:p w14:paraId="75986689" w14:textId="77777777"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14:paraId="72A27FCA" w14:textId="77777777"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14:paraId="5F0D697C" w14:textId="77777777"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14:paraId="7ECC3F34" w14:textId="77777777" w:rsidR="00294A09" w:rsidRPr="00294A09" w:rsidRDefault="00294A09" w:rsidP="00294A09">
      <w:pPr>
        <w:rPr>
          <w:lang w:val="en-GB"/>
        </w:rPr>
      </w:pPr>
    </w:p>
    <w:p w14:paraId="7CA1A2DA" w14:textId="77777777" w:rsidR="00294A09" w:rsidRPr="000A20FC" w:rsidRDefault="00294A09" w:rsidP="00294A09">
      <w:pPr>
        <w:pStyle w:val="Heading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7" w:name="_Toc288469944"/>
      <w:r>
        <w:lastRenderedPageBreak/>
        <w:t>Results of Testsuite &lt;</w:t>
      </w:r>
      <w:r w:rsidR="0027465C">
        <w:t>frontend</w:t>
      </w:r>
      <w:r>
        <w:t>&gt;</w:t>
      </w:r>
      <w:bookmarkEnd w:id="7"/>
    </w:p>
    <w:p w14:paraId="5FF173DD" w14:textId="77777777" w:rsidR="00294A09" w:rsidRPr="00294A09" w:rsidRDefault="00294A09" w:rsidP="00294A09">
      <w:pPr>
        <w:pStyle w:val="Heading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8" w:name="_Toc288469945"/>
      <w:r w:rsidRPr="00294A09">
        <w:rPr>
          <w:lang w:val="en-GB"/>
        </w:rPr>
        <w:t>Results of &lt;</w:t>
      </w:r>
      <w:r w:rsidR="0027465C">
        <w:rPr>
          <w:lang w:val="en-GB"/>
        </w:rPr>
        <w:t>1</w:t>
      </w:r>
      <w:r w:rsidRPr="00294A09">
        <w:rPr>
          <w:lang w:val="en-GB"/>
        </w:rPr>
        <w:t>&gt; (</w:t>
      </w:r>
      <w:r w:rsidR="0027465C">
        <w:rPr>
          <w:lang w:val="en-GB"/>
        </w:rPr>
        <w:t>should create</w:t>
      </w:r>
      <w:r w:rsidRPr="00294A09">
        <w:rPr>
          <w:lang w:val="en-GB"/>
        </w:rPr>
        <w:t>)</w:t>
      </w:r>
      <w:bookmarkEnd w:id="8"/>
    </w:p>
    <w:p w14:paraId="4CF6CA10" w14:textId="77777777"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 w14:paraId="0535B4D5" w14:textId="77777777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14:paraId="32B2AD6B" w14:textId="77777777"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14:paraId="0BB3A10A" w14:textId="77777777" w:rsidR="00294A09" w:rsidRDefault="0027465C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</w:tr>
      <w:tr w:rsidR="00294A09" w14:paraId="28AB48EC" w14:textId="77777777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14:paraId="78670BB1" w14:textId="77777777"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14:paraId="24388DF9" w14:textId="77777777" w:rsidR="00294A09" w:rsidRPr="00A87BE6" w:rsidRDefault="0027465C" w:rsidP="00002343">
            <w:pPr>
              <w:pStyle w:val="Documentcompletionhelp"/>
            </w:pPr>
            <w:r>
              <w:t>should create</w:t>
            </w:r>
          </w:p>
        </w:tc>
      </w:tr>
      <w:tr w:rsidR="00294A09" w:rsidRPr="0004524E" w14:paraId="65CF44B5" w14:textId="77777777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14:paraId="4E1959CE" w14:textId="77777777"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14:paraId="3D970608" w14:textId="77777777"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 w14:paraId="574C5E62" w14:textId="77777777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B8BD1DB" w14:textId="77777777"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14:paraId="1DFEB34D" w14:textId="77777777" w:rsidR="00294A09" w:rsidRPr="000A20FC" w:rsidRDefault="0027465C" w:rsidP="00002343">
            <w:pPr>
              <w:pStyle w:val="Documentcompletionhelp"/>
            </w:pPr>
            <w:r>
              <w:t>This test is used to make sure that the application creates successfully. This is usually the first basic test to make.</w:t>
            </w:r>
          </w:p>
          <w:p w14:paraId="4F31444C" w14:textId="77777777"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14:paraId="301601B6" w14:textId="77777777"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 w14:paraId="1CB5C6D9" w14:textId="77777777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27CDC971" w14:textId="77777777"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 w14:paraId="344A6FE1" w14:textId="77777777">
        <w:trPr>
          <w:cantSplit/>
        </w:trPr>
        <w:tc>
          <w:tcPr>
            <w:tcW w:w="959" w:type="dxa"/>
            <w:shd w:val="clear" w:color="auto" w:fill="E6E6E6"/>
          </w:tcPr>
          <w:p w14:paraId="049A41A9" w14:textId="77777777"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14:paraId="2CD5A72B" w14:textId="77777777"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1B7AEDFF" w14:textId="77777777"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14:paraId="56090D27" w14:textId="77777777"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 w14:paraId="0C297AC7" w14:textId="77777777">
        <w:tc>
          <w:tcPr>
            <w:tcW w:w="959" w:type="dxa"/>
          </w:tcPr>
          <w:p w14:paraId="26B2D4FE" w14:textId="77777777" w:rsidR="00294A09" w:rsidRDefault="0027465C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14:paraId="35A1EE57" w14:textId="77777777" w:rsidR="00294A09" w:rsidRDefault="0027465C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component</w:t>
            </w:r>
          </w:p>
        </w:tc>
        <w:tc>
          <w:tcPr>
            <w:tcW w:w="3685" w:type="dxa"/>
          </w:tcPr>
          <w:p w14:paraId="20413FD2" w14:textId="77777777" w:rsidR="00294A09" w:rsidRDefault="0027465C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true</w:t>
            </w:r>
          </w:p>
        </w:tc>
        <w:tc>
          <w:tcPr>
            <w:tcW w:w="2835" w:type="dxa"/>
          </w:tcPr>
          <w:p w14:paraId="023A2852" w14:textId="77777777" w:rsidR="00294A09" w:rsidRDefault="0027465C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true</w:t>
            </w:r>
          </w:p>
        </w:tc>
      </w:tr>
      <w:tr w:rsidR="00294A09" w14:paraId="0FDA8F74" w14:textId="77777777">
        <w:tc>
          <w:tcPr>
            <w:tcW w:w="959" w:type="dxa"/>
          </w:tcPr>
          <w:p w14:paraId="2E57E57C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</w:tcPr>
          <w:p w14:paraId="7D0B9190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</w:tcPr>
          <w:p w14:paraId="3FDC35DD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14:paraId="7E0B3AC5" w14:textId="77777777"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 w14:paraId="5AC0FFA3" w14:textId="77777777">
        <w:tc>
          <w:tcPr>
            <w:tcW w:w="959" w:type="dxa"/>
            <w:tcBorders>
              <w:bottom w:val="single" w:sz="4" w:space="0" w:color="auto"/>
            </w:tcBorders>
          </w:tcPr>
          <w:p w14:paraId="4EBE2098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6EF53DAF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14C53F1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83D17A5" w14:textId="77777777"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 w14:paraId="4724C930" w14:textId="77777777">
        <w:tc>
          <w:tcPr>
            <w:tcW w:w="959" w:type="dxa"/>
            <w:tcBorders>
              <w:bottom w:val="single" w:sz="4" w:space="0" w:color="auto"/>
            </w:tcBorders>
          </w:tcPr>
          <w:p w14:paraId="391C033B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02B4C14F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B68A320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8470202" w14:textId="77777777"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 w14:paraId="0656CC70" w14:textId="77777777">
        <w:tc>
          <w:tcPr>
            <w:tcW w:w="959" w:type="dxa"/>
            <w:tcBorders>
              <w:bottom w:val="single" w:sz="4" w:space="0" w:color="auto"/>
            </w:tcBorders>
          </w:tcPr>
          <w:p w14:paraId="694714B2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66F1DDD5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7D8272B" w14:textId="77777777"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A6380F3" w14:textId="77777777"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 w14:paraId="17A8984B" w14:textId="77777777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4AED9637" w14:textId="77777777"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 w14:paraId="42708F65" w14:textId="77777777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14:paraId="39E746B2" w14:textId="77777777"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14:paraId="788FDF25" w14:textId="77777777" w:rsidR="00294A09" w:rsidRPr="00446B85" w:rsidRDefault="0027465C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 w14:paraId="6F1178BD" w14:textId="77777777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14:paraId="7339E064" w14:textId="77777777"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14:paraId="0E626035" w14:textId="77777777" w:rsidR="00294A09" w:rsidRPr="00446B85" w:rsidRDefault="0027465C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 w14:paraId="4BAB8A8D" w14:textId="77777777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14:paraId="0C51E04D" w14:textId="77777777"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14:paraId="3C16A458" w14:textId="77777777"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294A09" w14:paraId="06D5F981" w14:textId="77777777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0EEF211C" w14:textId="77777777"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14:paraId="59D18488" w14:textId="77777777" w:rsidR="00294A09" w:rsidRDefault="00294A09" w:rsidP="00294A09"/>
    <w:p w14:paraId="55D637DC" w14:textId="77777777" w:rsidR="00294A09" w:rsidRDefault="00294A09" w:rsidP="00294A09"/>
    <w:p w14:paraId="1629E6B0" w14:textId="77777777" w:rsidR="00294A09" w:rsidRPr="00AD0AF3" w:rsidRDefault="00294A09" w:rsidP="00294A09">
      <w:pPr>
        <w:pStyle w:val="Heading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14:paraId="6083B9C3" w14:textId="77777777" w:rsidR="008431B2" w:rsidRDefault="008431B2" w:rsidP="008431B2"/>
    <w:p w14:paraId="387A6726" w14:textId="77777777"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14:paraId="4AD3F991" w14:textId="77777777"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10EC1" w14:textId="77777777" w:rsidR="008D2AC8" w:rsidRDefault="008D2AC8">
      <w:r>
        <w:separator/>
      </w:r>
    </w:p>
  </w:endnote>
  <w:endnote w:type="continuationSeparator" w:id="0">
    <w:p w14:paraId="4B70108A" w14:textId="77777777" w:rsidR="008D2AC8" w:rsidRDefault="008D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2A257" w14:textId="77777777" w:rsidR="00766578" w:rsidRDefault="00766578" w:rsidP="007A7F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0A39">
      <w:rPr>
        <w:rStyle w:val="PageNumber"/>
        <w:noProof/>
      </w:rPr>
      <w:t>8</w:t>
    </w:r>
    <w:r>
      <w:rPr>
        <w:rStyle w:val="PageNumber"/>
      </w:rPr>
      <w:fldChar w:fldCharType="end"/>
    </w:r>
  </w:p>
  <w:p w14:paraId="78BA90C9" w14:textId="77777777" w:rsidR="00766578" w:rsidRDefault="00766578" w:rsidP="00A25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FEEB2" w14:textId="77777777" w:rsidR="00766578" w:rsidRPr="00871D7C" w:rsidRDefault="00766578" w:rsidP="007A7F3A">
    <w:pPr>
      <w:pStyle w:val="Footer"/>
      <w:framePr w:wrap="around" w:vAnchor="text" w:hAnchor="margin" w:xAlign="right" w:y="1"/>
      <w:rPr>
        <w:rStyle w:val="PageNumber"/>
        <w:rFonts w:ascii="Verdana" w:hAnsi="Verdana"/>
      </w:rPr>
    </w:pPr>
    <w:r w:rsidRPr="00871D7C">
      <w:rPr>
        <w:rStyle w:val="PageNumber"/>
        <w:rFonts w:ascii="Verdana" w:hAnsi="Verdana"/>
      </w:rPr>
      <w:fldChar w:fldCharType="begin"/>
    </w:r>
    <w:r w:rsidRPr="00871D7C">
      <w:rPr>
        <w:rStyle w:val="PageNumber"/>
        <w:rFonts w:ascii="Verdana" w:hAnsi="Verdana"/>
      </w:rPr>
      <w:instrText xml:space="preserve">PAGE  </w:instrText>
    </w:r>
    <w:r w:rsidRPr="00871D7C">
      <w:rPr>
        <w:rStyle w:val="PageNumber"/>
        <w:rFonts w:ascii="Verdana" w:hAnsi="Verdana"/>
      </w:rPr>
      <w:fldChar w:fldCharType="separate"/>
    </w:r>
    <w:r w:rsidR="00871D7C">
      <w:rPr>
        <w:rStyle w:val="PageNumber"/>
        <w:rFonts w:ascii="Verdana" w:hAnsi="Verdana"/>
        <w:noProof/>
      </w:rPr>
      <w:t>3</w:t>
    </w:r>
    <w:r w:rsidRPr="00871D7C">
      <w:rPr>
        <w:rStyle w:val="PageNumber"/>
        <w:rFonts w:ascii="Verdana" w:hAnsi="Verdana"/>
      </w:rPr>
      <w:fldChar w:fldCharType="end"/>
    </w:r>
  </w:p>
  <w:p w14:paraId="652505B8" w14:textId="2EC204AC" w:rsidR="00C16EE3" w:rsidRPr="00871D7C" w:rsidRDefault="00871D7C" w:rsidP="003D2F09">
    <w:pPr>
      <w:pStyle w:val="Footer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 wp14:anchorId="75287B0F" wp14:editId="2D05D57A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</w:r>
    <w:proofErr w:type="spellStart"/>
    <w:r w:rsidR="0004524E">
      <w:rPr>
        <w:rFonts w:ascii="Verdana" w:hAnsi="Verdana"/>
        <w:lang w:val="en-GB"/>
      </w:rPr>
      <w:t>Profinet</w:t>
    </w:r>
    <w:proofErr w:type="spellEnd"/>
    <w:r w:rsidR="0004524E">
      <w:rPr>
        <w:rFonts w:ascii="Verdana" w:hAnsi="Verdana"/>
        <w:lang w:val="en-GB"/>
      </w:rPr>
      <w:t xml:space="preserve"> DCP Client </w:t>
    </w:r>
    <w:r w:rsidR="00C16EE3" w:rsidRPr="00871D7C">
      <w:rPr>
        <w:rFonts w:ascii="Verdana" w:hAnsi="Verdana"/>
        <w:lang w:val="en-GB"/>
      </w:rPr>
      <w:t xml:space="preserve">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04524E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AE402" w14:textId="77777777" w:rsidR="008D2AC8" w:rsidRDefault="008D2AC8">
      <w:r>
        <w:separator/>
      </w:r>
    </w:p>
  </w:footnote>
  <w:footnote w:type="continuationSeparator" w:id="0">
    <w:p w14:paraId="0E7BD140" w14:textId="77777777" w:rsidR="008D2AC8" w:rsidRDefault="008D2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92891" w14:textId="77777777" w:rsidR="00766578" w:rsidRDefault="0076657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5C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4524E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7465C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14EBE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D2AC8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DF1D9B"/>
  <w15:chartTrackingRefBased/>
  <w15:docId w15:val="{2981867B-7BD0-442E-A585-BDFA587E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B02C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Heading4">
    <w:name w:val="heading 4"/>
    <w:basedOn w:val="Heading3"/>
    <w:next w:val="Normal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68D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C68DB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146EA"/>
    <w:rPr>
      <w:color w:val="0000FF"/>
      <w:u w:val="single"/>
    </w:rPr>
  </w:style>
  <w:style w:type="numbering" w:styleId="111111">
    <w:name w:val="Outline List 2"/>
    <w:basedOn w:val="NoList"/>
    <w:rsid w:val="0013129B"/>
    <w:pPr>
      <w:numPr>
        <w:numId w:val="12"/>
      </w:numPr>
    </w:pPr>
  </w:style>
  <w:style w:type="character" w:styleId="PageNumber">
    <w:name w:val="page number"/>
    <w:basedOn w:val="DefaultParagraphFont"/>
    <w:rsid w:val="00A259E0"/>
  </w:style>
  <w:style w:type="character" w:customStyle="1" w:styleId="Heading2Char">
    <w:name w:val="Heading 2 Char"/>
    <w:basedOn w:val="DefaultParagraphFont"/>
    <w:link w:val="Heading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DefaultParagraphFon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Heading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DefaultParagraphFon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Heading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Heading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BalloonText">
    <w:name w:val="Balloon Text"/>
    <w:basedOn w:val="Normal"/>
    <w:semiHidden/>
    <w:rsid w:val="00893DE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4E50B8"/>
    <w:pPr>
      <w:spacing w:after="120"/>
      <w:jc w:val="left"/>
    </w:pPr>
  </w:style>
  <w:style w:type="paragraph" w:styleId="DocumentMap">
    <w:name w:val="Document Map"/>
    <w:basedOn w:val="Normal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Normal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Normal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Caption">
    <w:name w:val="caption"/>
    <w:basedOn w:val="Normal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STR.dotx</Template>
  <TotalTime>0</TotalTime>
  <Pages>3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Jannik Schwarz</cp:lastModifiedBy>
  <cp:revision>2</cp:revision>
  <cp:lastPrinted>2006-04-04T15:22:00Z</cp:lastPrinted>
  <dcterms:created xsi:type="dcterms:W3CDTF">2020-05-14T13:43:00Z</dcterms:created>
  <dcterms:modified xsi:type="dcterms:W3CDTF">2020-05-14T15:23:00Z</dcterms:modified>
</cp:coreProperties>
</file>