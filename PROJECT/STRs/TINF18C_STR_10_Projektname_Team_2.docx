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38143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38143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381434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381434">
        <w:rPr>
          <w:lang w:val="en-GB"/>
        </w:rPr>
        <w:t>10</w:t>
      </w:r>
      <w:r w:rsidRPr="00294A09">
        <w:rPr>
          <w:lang w:val="en-GB"/>
        </w:rPr>
        <w:t>&gt; (</w:t>
      </w:r>
      <w:r w:rsidR="00381434">
        <w:rPr>
          <w:lang w:val="en-GB"/>
        </w:rPr>
        <w:t>should have a vendor value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381434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381434" w:rsidP="00002343">
            <w:pPr>
              <w:pStyle w:val="Documentcompletionhelp"/>
            </w:pPr>
            <w:r>
              <w:t>Should have a vendor value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F3517B" w:rsidP="00002343">
            <w:pPr>
              <w:pStyle w:val="Documentcompletionhelp"/>
            </w:pPr>
            <w:r>
              <w:t>This test makes sure that every device has a vendor value.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F3517B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F3517B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click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F3517B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F3517B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detectChanges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F3517B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F3517B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5D4" w:rsidRDefault="00C175D4">
      <w:r>
        <w:separator/>
      </w:r>
    </w:p>
  </w:endnote>
  <w:endnote w:type="continuationSeparator" w:id="0">
    <w:p w:rsidR="00C175D4" w:rsidRDefault="00C1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381434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5D4" w:rsidRDefault="00C175D4">
      <w:r>
        <w:separator/>
      </w:r>
    </w:p>
  </w:footnote>
  <w:footnote w:type="continuationSeparator" w:id="0">
    <w:p w:rsidR="00C175D4" w:rsidRDefault="00C17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34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1434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175D4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3517B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EC3FCF"/>
  <w15:chartTrackingRefBased/>
  <w15:docId w15:val="{3B62F4B9-23DF-4CFE-9B7E-B55CB55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2020-05-14T14:42:00Z</dcterms:created>
  <dcterms:modified xsi:type="dcterms:W3CDTF">2020-05-14T14:51:00Z</dcterms:modified>
</cp:coreProperties>
</file>