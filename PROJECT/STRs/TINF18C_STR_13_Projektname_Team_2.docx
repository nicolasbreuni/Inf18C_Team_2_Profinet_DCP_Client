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B1226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backend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B1226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B12264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Chai 4.2.0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B12264">
        <w:t>backend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B12264">
        <w:rPr>
          <w:lang w:val="en-GB"/>
        </w:rPr>
        <w:t>13</w:t>
      </w:r>
      <w:r w:rsidRPr="00294A09">
        <w:rPr>
          <w:lang w:val="en-GB"/>
        </w:rPr>
        <w:t>&gt; (</w:t>
      </w:r>
      <w:r w:rsidR="00B12264">
        <w:rPr>
          <w:lang w:val="en-GB"/>
        </w:rPr>
        <w:t>should return 200 if refreshed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B12264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13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B12264" w:rsidP="00002343">
            <w:pPr>
              <w:pStyle w:val="Documentcompletionhelp"/>
            </w:pPr>
            <w:r>
              <w:t>Should return 200 if refreshed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B12264" w:rsidP="00002343">
            <w:pPr>
              <w:pStyle w:val="Documentcompletionhelp"/>
            </w:pPr>
            <w:r>
              <w:t>This is a GET request, it should return 200 after refreshing.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B1226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B1226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GET</w:t>
            </w:r>
          </w:p>
        </w:tc>
        <w:tc>
          <w:tcPr>
            <w:tcW w:w="3685" w:type="dxa"/>
          </w:tcPr>
          <w:p w:rsidR="00294A09" w:rsidRDefault="00B1226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200</w:t>
            </w:r>
          </w:p>
        </w:tc>
        <w:tc>
          <w:tcPr>
            <w:tcW w:w="2835" w:type="dxa"/>
          </w:tcPr>
          <w:p w:rsidR="00294A09" w:rsidRDefault="00B1226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200</w:t>
            </w:r>
          </w:p>
        </w:tc>
      </w:tr>
      <w:tr w:rsidR="00294A09">
        <w:tc>
          <w:tcPr>
            <w:tcW w:w="959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294A09" w:rsidP="00002343">
            <w:pPr>
              <w:jc w:val="right"/>
              <w:rPr>
                <w:b/>
                <w:color w:val="339966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294A09" w:rsidP="00002343">
            <w:pPr>
              <w:jc w:val="right"/>
              <w:rPr>
                <w:b/>
                <w:color w:val="339966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6BD" w:rsidRDefault="003C56BD">
      <w:r>
        <w:separator/>
      </w:r>
    </w:p>
  </w:endnote>
  <w:endnote w:type="continuationSeparator" w:id="0">
    <w:p w:rsidR="003C56BD" w:rsidRDefault="003C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B12264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6BD" w:rsidRDefault="003C56BD">
      <w:r>
        <w:separator/>
      </w:r>
    </w:p>
  </w:footnote>
  <w:footnote w:type="continuationSeparator" w:id="0">
    <w:p w:rsidR="003C56BD" w:rsidRDefault="003C5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4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56BD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264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E5D0A1"/>
  <w15:chartTrackingRefBased/>
  <w15:docId w15:val="{C35857D1-77D8-4DD4-A4F3-FC013D88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2020-05-14T15:03:00Z</dcterms:created>
  <dcterms:modified xsi:type="dcterms:W3CDTF">2020-05-14T15:05:00Z</dcterms:modified>
</cp:coreProperties>
</file>