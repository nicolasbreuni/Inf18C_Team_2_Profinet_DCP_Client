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8F25BC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8F25BC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8F25BC">
        <w:t>frontend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8F25BC">
        <w:rPr>
          <w:lang w:val="en-GB"/>
        </w:rPr>
        <w:t>9</w:t>
      </w:r>
      <w:r w:rsidRPr="00294A09">
        <w:rPr>
          <w:lang w:val="en-GB"/>
        </w:rPr>
        <w:t>&gt; (</w:t>
      </w:r>
      <w:r w:rsidR="008F25BC">
        <w:rPr>
          <w:lang w:val="en-GB"/>
        </w:rPr>
        <w:t>should have a device subnet mask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8F25BC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9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8F25BC" w:rsidP="00002343">
            <w:pPr>
              <w:pStyle w:val="Documentcompletionhelp"/>
            </w:pPr>
            <w:r>
              <w:t>Should have a device subnet mask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8F25BC" w:rsidP="00002343">
            <w:pPr>
              <w:pStyle w:val="Documentcompletionhelp"/>
            </w:pPr>
            <w:r>
              <w:t>This test makes sure that every device has a subnet mask</w:t>
            </w: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256F3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256F3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click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256F3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256F36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detectChange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256F36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256F36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  <w:bookmarkStart w:id="8" w:name="_GoBack"/>
            <w:bookmarkEnd w:id="8"/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1505" w:rsidRDefault="00F11505">
      <w:r>
        <w:separator/>
      </w:r>
    </w:p>
  </w:endnote>
  <w:endnote w:type="continuationSeparator" w:id="0">
    <w:p w:rsidR="00F11505" w:rsidRDefault="00F11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8F25BC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1505" w:rsidRDefault="00F11505">
      <w:r>
        <w:separator/>
      </w:r>
    </w:p>
  </w:footnote>
  <w:footnote w:type="continuationSeparator" w:id="0">
    <w:p w:rsidR="00F11505" w:rsidRDefault="00F11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BC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56F36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25BC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1505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307F2"/>
  <w15:chartTrackingRefBased/>
  <w15:docId w15:val="{FE508856-92CC-4773-94D3-FD0C8B1B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2020-05-14T14:34:00Z</dcterms:created>
  <dcterms:modified xsi:type="dcterms:W3CDTF">2020-05-14T14:40:00Z</dcterms:modified>
</cp:coreProperties>
</file>